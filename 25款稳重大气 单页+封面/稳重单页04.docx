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6985000</wp:posOffset>
            </wp:positionV>
            <wp:extent cx="257175" cy="257175"/>
            <wp:effectExtent l="0" t="0" r="9525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3124200" y="744220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4470400</wp:posOffset>
            </wp:positionV>
            <wp:extent cx="257175" cy="257175"/>
            <wp:effectExtent l="0" t="0" r="9525" b="88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3124200" y="492760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3165475</wp:posOffset>
            </wp:positionV>
            <wp:extent cx="257175" cy="257175"/>
            <wp:effectExtent l="0" t="0" r="9525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3124200" y="3622675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1317625</wp:posOffset>
                </wp:positionV>
                <wp:extent cx="3505200" cy="82156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4725" y="1774825"/>
                          <a:ext cx="3505200" cy="821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after="156" w:afterLines="50"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城市    北京 海淀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zhangxiaojie@gmail.com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80" w:lineRule="exact"/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1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2012-201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80" w:lineRule="exact"/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1"/>
                              </w:rPr>
                              <w:t>校外</w:t>
                            </w: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  <w:t>实践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2015.04-2015.11     时光印象A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>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推广实习生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策划网站主题活动，确定主题内容，网站微博微信宣传；配合每期公益电影的宣传，负责联系场地策划电影展；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2014.04-2014.09    东城区公安分局   宣传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>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宣传活动策划，撰写内部工作稿件及新闻报道；维护本局新媒体交流平台，如微博、微信公众平台。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80" w:lineRule="exact"/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1"/>
                              </w:rPr>
                              <w:t>校内</w:t>
                            </w: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  <w:t>实践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2013.07-2015.11     风雨工作室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2014.03-2014.10     木兰社团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执行部长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组织以慈善为主题的明信片销售，制作网站鼓励人们关心并帮助陌生人实现梦想，收集并展示毕业感言；每周给学生发送1分钟内可读完的精选双语新闻；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75pt;margin-top:103.75pt;height:646.9pt;width:276pt;z-index:251695104;mso-width-relative:page;mso-height-relative:page;" filled="f" stroked="f" coordsize="21600,21600" o:gfxdata="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UVRJH1wAAAA0BAAAPAAAAAAAAAAEAIAAAACIAAABkcnMvZG93bnJldi54bWxQ&#10;SwECFAAUAAAACACHTuJAwTKmVDECAAAzBAAADgAAAAAAAAABACAAAAAm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after="156" w:afterLines="50"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城市    北京 海淀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zhangxiaojie@gmail.com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after="156" w:afterLines="50" w:line="380" w:lineRule="exact"/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1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  <w:t>背景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2012-201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汉语言文学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专业绩点 4.68/5，专业排名第3；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after="156" w:afterLines="50" w:line="380" w:lineRule="exact"/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1"/>
                        </w:rPr>
                        <w:t>校外</w:t>
                      </w:r>
                      <w:r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  <w:t>实践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2015.04-2015.11     时光印象A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>PP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推广实习生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策划网站主题活动，确定主题内容，网站微博微信宣传；配合每期公益电影的宣传，负责联系场地策划电影展；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2014.04-2014.09    东城区公安分局   宣传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>科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实习生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宣传活动策划，撰写内部工作稿件及新闻报道；维护本局新媒体交流平台，如微博、微信公众平台。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after="156" w:afterLines="50" w:line="380" w:lineRule="exact"/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1"/>
                        </w:rPr>
                        <w:t>校内</w:t>
                      </w:r>
                      <w:r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  <w:t>实践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2013.07-2015.11     风雨工作室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创始人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2014.03-2014.10     木兰社团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执行部长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组织以慈善为主题的明信片销售，制作网站鼓励人们关心并帮助陌生人实现梦想，收集并展示毕业感言；每周给学生发送1分钟内可读完的精选双语新闻；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1346200</wp:posOffset>
            </wp:positionV>
            <wp:extent cx="257175" cy="257175"/>
            <wp:effectExtent l="0" t="0" r="9525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3124200" y="180340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8166100</wp:posOffset>
                </wp:positionV>
                <wp:extent cx="1732280" cy="875665"/>
                <wp:effectExtent l="0" t="0" r="1270" b="63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7675" y="8623300"/>
                          <a:ext cx="1732280" cy="875665"/>
                          <a:chOff x="3062" y="14188"/>
                          <a:chExt cx="2728" cy="1379"/>
                        </a:xfrm>
                      </wpg:grpSpPr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2" y="14188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6" y="14188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24" y="14188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2" y="15163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57" y="15163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7" y="15163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643pt;height:68.95pt;width:136.4pt;z-index:251701248;mso-width-relative:page;mso-height-relative:page;" coordorigin="3062,14188" coordsize="2728,1379" o:gfxdata="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">
                <o:lock v:ext="edit" aspectratio="f"/>
                <v:shape id="_x0000_s1026" o:spid="_x0000_s1026" o:spt="75" type="#_x0000_t75" style="position:absolute;left:3062;top:14188;height:405;width:405;" filled="f" o:preferrelative="t" stroked="f" coordsize="21600,21600" o:gfxdata="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AMW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5386;top:14188;height:405;width:405;" filled="f" o:preferrelative="t" stroked="f" coordsize="21600,21600" o:gfxdata="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doC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type="#_x0000_t75" style="position:absolute;left:4224;top:14188;height:405;width:405;" filled="f" o:preferrelative="t" stroked="f" coordsize="21600,21600" o:gfxdata="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dO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type="#_x0000_t75" style="position:absolute;left:3062;top:15163;height:405;width:405;" filled="f" o:preferrelative="t" stroked="f" coordsize="21600,21600" o:gfxdata="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QIN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5357;top:15163;height:405;width:405;" filled="f" o:preferrelative="t" stroked="f" coordsize="21600,21600" o:gfxdata="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1Eo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75" type="#_x0000_t75" style="position:absolute;left:4217;top:15163;height:405;width:405;" filled="f" o:preferrelative="t" stroked="f" coordsize="21600,21600" o:gfxdata="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ln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3327400</wp:posOffset>
                </wp:positionV>
                <wp:extent cx="2162175" cy="463931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950" y="3784600"/>
                          <a:ext cx="2162175" cy="463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after="156" w:afterLines="50" w:line="380" w:lineRule="exact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1"/>
                              </w:rPr>
                              <w:t>自我评价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1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1"/>
                              </w:rPr>
                              <w:t>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CET-6，托福（87/120）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熟练操作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，InDesign，会声会影，Office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等软件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1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1"/>
                              </w:rPr>
                              <w:t>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262pt;height:365.3pt;width:170.25pt;z-index:251700224;mso-width-relative:page;mso-height-relative:page;" filled="f" stroked="f" coordsize="21600,21600" o:gfxdata="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FP9LHYAAAADAEAAA8AAAAAAAAAAQAgAAAAIgAAAGRycy9kb3ducmV2Lnht&#10;bFBLAQIUABQAAAAIAIdO4kDmPaJ/MgIAADQEAAAOAAAAAAAAAAEAIAAAACc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after="156" w:afterLines="50" w:line="380" w:lineRule="exact"/>
                        <w:rPr>
                          <w:rFonts w:ascii="微软雅黑" w:hAnsi="微软雅黑" w:eastAsia="微软雅黑"/>
                          <w:color w:val="0070C0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28"/>
                          <w:szCs w:val="21"/>
                        </w:rPr>
                        <w:t>自我评价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善于沟通、具有良好的团队合作能力和人际交往能力。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after="156" w:afterLines="50"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8"/>
                          <w:szCs w:val="21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8"/>
                          <w:szCs w:val="21"/>
                        </w:rPr>
                        <w:t>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CET-6，托福（87/120）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熟练操作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P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，InDesign，会声会影，Office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等软件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8"/>
                          <w:szCs w:val="21"/>
                        </w:rPr>
                        <w:t>兴趣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8"/>
                          <w:szCs w:val="21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1254125</wp:posOffset>
            </wp:positionV>
            <wp:extent cx="1379855" cy="1380490"/>
            <wp:effectExtent l="0" t="0" r="0" b="0"/>
            <wp:wrapNone/>
            <wp:docPr id="4" name="图片 4" descr="D:\桌面\桌面文件\登记照4\00158.jpg0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桌面\桌面文件\登记照4\00158.jpg0015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38049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1422400</wp:posOffset>
                </wp:positionV>
                <wp:extent cx="85090" cy="8072755"/>
                <wp:effectExtent l="19050" t="19050" r="29210" b="444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" cy="8072755"/>
                          <a:chOff x="6932" y="3568"/>
                          <a:chExt cx="134" cy="12713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6992" y="3583"/>
                            <a:ext cx="0" cy="126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14"/>
                        <wps:cNvSpPr/>
                        <wps:spPr>
                          <a:xfrm>
                            <a:off x="6932" y="3568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6932" y="6463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6932" y="8518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6932" y="12448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75pt;margin-top:112pt;height:635.65pt;width:6.7pt;z-index:251699200;mso-width-relative:page;mso-height-relative:page;" coordorigin="6932,3568" coordsize="134,12713" o:gfxdata="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DhudPB3AAAAAwBAAAPAAAAAAAAAAEAIAAA&#10;ACIAAABkcnMvZG93bnJldi54bWxQSwECFAAUAAAACACHTuJAo+N1ypcDAACtEQAADgAAAAAAAAAB&#10;ACAAAAArAQAAZHJzL2Uyb0RvYy54bWxQSwUGAAAAAAYABgBZAQAANAcAAAAA&#10;">
                <o:lock v:ext="edit" aspectratio="f"/>
                <v:line id="_x0000_s1026" o:spid="_x0000_s1026" o:spt="20" style="position:absolute;left:6992;top:3583;height:12699;width:0;" filled="f" stroked="t" coordsize="21600,21600" o:gfxdata="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Eno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6932;top:3568;height:135;width:135;v-text-anchor:middle;" fillcolor="#BFBFBF [2412]" filled="t" stroked="t" coordsize="21600,21600" o:gfxdata="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Xd0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3pt" color="#FFFFFF [321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32;top:6463;height:135;width:135;v-text-anchor:middle;" fillcolor="#BFBFBF [2412]" filled="t" stroked="t" coordsize="21600,21600" o:gfxdata="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5vS07sAAADb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FFFFFF [321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32;top:8518;height:135;width:135;v-text-anchor:middle;" fillcolor="#BFBFBF [2412]" filled="t" stroked="t" coordsize="21600,21600" o:gfxdata="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JTK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3pt" color="#FFFFFF [321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32;top:12448;height:135;width:135;v-text-anchor:middle;" fillcolor="#BFBFBF [2412]" filled="t" stroked="t" coordsize="21600,21600" o:gfxdata="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XpP7sAAADb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-454660</wp:posOffset>
                </wp:positionV>
                <wp:extent cx="7553960" cy="10673080"/>
                <wp:effectExtent l="0" t="0" r="8890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680" y="83185"/>
                          <a:ext cx="7553960" cy="10673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7pt;margin-top:-35.8pt;height:840.4pt;width:594.8pt;z-index:-251668480;v-text-anchor:middle;mso-width-relative:page;mso-height-relative:page;" fillcolor="#FFFFFF [3212]" filled="t" stroked="f" coordsize="21600,21600" o:gfxdata="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zV1&#10;NdoAAAANAQAADwAAAAAAAAABACAAAAAiAAAAZHJzL2Rvd25yZXYueG1sUEsBAhQAFAAAAAgAh07i&#10;QNIhjU1ZAgAAigQAAA4AAAAAAAAAAQAgAAAAKQ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-22225</wp:posOffset>
                </wp:positionV>
                <wp:extent cx="2571750" cy="11144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right"/>
                              <w:rPr>
                                <w:rFonts w:ascii="微软雅黑" w:hAnsi="微软雅黑" w:eastAsia="微软雅黑"/>
                                <w:spacing w:val="60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pacing w:val="60"/>
                                <w:sz w:val="56"/>
                              </w:rPr>
                              <w:t>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pacing w:val="60"/>
                                <w:sz w:val="56"/>
                              </w:rPr>
                              <w:t>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pacing w:val="60"/>
                                <w:sz w:val="56"/>
                              </w:rPr>
                              <w:t>婕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righ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5pt;margin-top:-1.75pt;height:87.75pt;width:202.5pt;z-index:251649024;mso-width-relative:page;mso-height-relative:page;" filled="f" stroked="f" coordsize="21600,21600" o:gfxdata="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JeovrW&#10;AAAACwEAAA8AAAAAAAAAAQAgAAAAIgAAAGRycy9kb3ducmV2LnhtbFBLAQIUABQAAAAIAIdO4kDq&#10;BgBEIgIAACcEAAAOAAAAAAAAAAEAIAAAACU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right"/>
                        <w:rPr>
                          <w:rFonts w:ascii="微软雅黑" w:hAnsi="微软雅黑" w:eastAsia="微软雅黑"/>
                          <w:spacing w:val="60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pacing w:val="60"/>
                          <w:sz w:val="56"/>
                        </w:rPr>
                        <w:t>张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pacing w:val="60"/>
                          <w:sz w:val="56"/>
                        </w:rPr>
                        <w:t>莜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pacing w:val="60"/>
                          <w:sz w:val="56"/>
                        </w:rPr>
                        <w:t>婕</w:t>
                      </w:r>
                    </w:p>
                    <w:p>
                      <w:pPr>
                        <w:snapToGrid w:val="0"/>
                        <w:spacing w:line="640" w:lineRule="exact"/>
                        <w:jc w:val="righ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-200025</wp:posOffset>
                </wp:positionV>
                <wp:extent cx="1545590" cy="508635"/>
                <wp:effectExtent l="0" t="361950" r="0" b="3657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7550">
                          <a:off x="0" y="0"/>
                          <a:ext cx="154559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jc w:val="center"/>
                              <w:rPr>
                                <w:rFonts w:ascii="Arial" w:hAnsi="Arial" w:eastAsia="微软雅黑" w:cs="Arial"/>
                                <w:color w:val="0070C0"/>
                                <w:spacing w:val="20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0070C0"/>
                                <w:spacing w:val="20"/>
                                <w:sz w:val="36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4pt;margin-top:-15.75pt;height:40.05pt;width:121.7pt;rotation:-2285513f;z-index:251693056;mso-width-relative:page;mso-height-relative:page;" filled="f" stroked="f" coordsize="21600,21600" o:gfxdata="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8NK6toAAAALAQAADwAAAAAAAAABACAAAAAiAAAAZHJzL2Rvd25yZXYueG1sUEsB&#10;AhQAFAAAAAgAh07iQMjnOBwsAgAANQ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jc w:val="center"/>
                        <w:rPr>
                          <w:rFonts w:ascii="Arial" w:hAnsi="Arial" w:eastAsia="微软雅黑" w:cs="Arial"/>
                          <w:color w:val="0070C0"/>
                          <w:spacing w:val="20"/>
                          <w:sz w:val="36"/>
                          <w:szCs w:val="28"/>
                        </w:rPr>
                      </w:pPr>
                      <w:r>
                        <w:rPr>
                          <w:rFonts w:ascii="Arial" w:hAnsi="Arial" w:eastAsia="微软雅黑" w:cs="Arial"/>
                          <w:color w:val="0070C0"/>
                          <w:spacing w:val="20"/>
                          <w:sz w:val="36"/>
                          <w:szCs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193675</wp:posOffset>
                </wp:positionV>
                <wp:extent cx="2924175" cy="196215"/>
                <wp:effectExtent l="0" t="819150" r="0" b="8324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7550">
                          <a:off x="0" y="0"/>
                          <a:ext cx="2923987" cy="19636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95pt;margin-top:15.25pt;height:15.45pt;width:230.25pt;rotation:-2285513f;z-index:251691008;mso-width-relative:page;mso-height-relative:page;" fillcolor="#0070C0" filled="t" stroked="f" coordsize="21600,21600" o:gfxdata="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HICH3dAAAACgEAAA8AAAAAAAAA&#10;AQAgAAAAIgAAAGRycy9kb3ducmV2LnhtbFBLAQIUABQAAAAIAIdO4kB1UWF4RQIAAF4EAAAOAAAA&#10;AAAAAAEAIAAAACw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06167"/>
    <w:multiLevelType w:val="multilevel"/>
    <w:tmpl w:val="284061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7C46068"/>
    <w:multiLevelType w:val="multilevel"/>
    <w:tmpl w:val="77C460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169CF"/>
    <w:rsid w:val="000903DB"/>
    <w:rsid w:val="000D3445"/>
    <w:rsid w:val="00111A4A"/>
    <w:rsid w:val="001A4F65"/>
    <w:rsid w:val="00211968"/>
    <w:rsid w:val="0028321B"/>
    <w:rsid w:val="002944E4"/>
    <w:rsid w:val="003061C3"/>
    <w:rsid w:val="003A53ED"/>
    <w:rsid w:val="003D0F6A"/>
    <w:rsid w:val="0047487F"/>
    <w:rsid w:val="00587F31"/>
    <w:rsid w:val="00591227"/>
    <w:rsid w:val="00715012"/>
    <w:rsid w:val="007D59A2"/>
    <w:rsid w:val="007F6B0E"/>
    <w:rsid w:val="008E0DB5"/>
    <w:rsid w:val="00907F68"/>
    <w:rsid w:val="00B5139E"/>
    <w:rsid w:val="00B70C78"/>
    <w:rsid w:val="00BA284C"/>
    <w:rsid w:val="00CA2F45"/>
    <w:rsid w:val="00CF1A4E"/>
    <w:rsid w:val="00D771D4"/>
    <w:rsid w:val="00DC428D"/>
    <w:rsid w:val="00EB7F49"/>
    <w:rsid w:val="00F605B9"/>
    <w:rsid w:val="0E193F0E"/>
    <w:rsid w:val="1A4047BC"/>
    <w:rsid w:val="204D06FB"/>
    <w:rsid w:val="22D169CF"/>
    <w:rsid w:val="2E70699B"/>
    <w:rsid w:val="39FB7D0A"/>
    <w:rsid w:val="448F612E"/>
    <w:rsid w:val="4C067E4C"/>
    <w:rsid w:val="4D690D54"/>
    <w:rsid w:val="4EB4738F"/>
    <w:rsid w:val="51F40AFE"/>
    <w:rsid w:val="6164299A"/>
    <w:rsid w:val="63B306F6"/>
    <w:rsid w:val="6464070B"/>
    <w:rsid w:val="65F02AD1"/>
    <w:rsid w:val="67571FDC"/>
    <w:rsid w:val="693953E4"/>
    <w:rsid w:val="6DF6744B"/>
    <w:rsid w:val="71E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kern w:val="2"/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4212;&#23626;&#29983;&#31616;&#21382;-&#27714;&#32844;&#31616;&#21382;&#21019;&#24847;&#31616;&#21382;&#20010;&#24615;&#31616;&#21382;&#28909;&#38376;&#31616;&#21382;x6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应届生简历-求职简历创意简历个性简历热门简历x68</Template>
  <Pages>1</Pages>
  <Words>1</Words>
  <Characters>8</Characters>
  <Lines>1</Lines>
  <Paragraphs>1</Paragraphs>
  <ScaleCrop>false</ScaleCrop>
  <LinksUpToDate>false</LinksUpToDate>
  <CharactersWithSpaces>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2017-07-16T16:42:00Z</dcterms:created>
  <dc:creator>kedao</dc:creator>
  <cp:lastModifiedBy>K</cp:lastModifiedBy>
  <dcterms:modified xsi:type="dcterms:W3CDTF">2017-09-23T14:22:34Z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